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268D9" w14:paraId="24FEB899" w14:textId="77777777" w:rsidTr="00985411">
        <w:trPr>
          <w:trHeight w:hRule="exact" w:val="4680"/>
          <w:jc w:val="center"/>
        </w:trPr>
        <w:tc>
          <w:tcPr>
            <w:tcW w:w="5000" w:type="pct"/>
          </w:tcPr>
          <w:p w14:paraId="73096447" w14:textId="30B94D64" w:rsidR="009268D9" w:rsidRDefault="00773782">
            <w:pPr>
              <w:pStyle w:val="Title"/>
            </w:pPr>
            <w:sdt>
              <w:sdtPr>
                <w:alias w:val="Certificate:"/>
                <w:tag w:val="Certificate:"/>
                <w:id w:val="-1745719087"/>
                <w:placeholder>
                  <w:docPart w:val="AD6101D4978D41D7A2017B25F4B08E51"/>
                </w:placeholder>
                <w:temporary/>
                <w:showingPlcHdr/>
                <w15:appearance w15:val="hidden"/>
              </w:sdtPr>
              <w:sdtEndPr/>
              <w:sdtContent>
                <w:r w:rsidR="00A442A8">
                  <w:t>Certificate</w:t>
                </w:r>
              </w:sdtContent>
            </w:sdt>
            <w:r w:rsidR="00DD49CB">
              <w:t xml:space="preserve"> </w:t>
            </w:r>
            <w:sdt>
              <w:sdtPr>
                <w:rPr>
                  <w:rStyle w:val="IntenseEmphasis"/>
                </w:rPr>
                <w:alias w:val="Of:"/>
                <w:tag w:val="Of:"/>
                <w:id w:val="377671105"/>
                <w:placeholder>
                  <w:docPart w:val="97AC86DF56144CB4824B1356AE3C0D0F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i w:val="0"/>
                  <w:iCs w:val="0"/>
                  <w:caps/>
                </w:rPr>
              </w:sdtEndPr>
              <w:sdtContent>
                <w:r w:rsidR="00A442A8">
                  <w:rPr>
                    <w:rStyle w:val="IntenseEmphasis"/>
                  </w:rPr>
                  <w:t>of</w:t>
                </w:r>
              </w:sdtContent>
            </w:sdt>
            <w:r w:rsidR="00DD49CB">
              <w:t xml:space="preserve"> </w:t>
            </w:r>
            <w:r w:rsidR="005F5B89">
              <w:t>Completion</w:t>
            </w:r>
          </w:p>
          <w:sdt>
            <w:sdtPr>
              <w:alias w:val="This acknowledges that:"/>
              <w:tag w:val="This acknowledges that:"/>
              <w:id w:val="869495493"/>
              <w:placeholder>
                <w:docPart w:val="9FB3E6131CC14BDAAD70F57858518BE8"/>
              </w:placeholder>
              <w:temporary/>
              <w:showingPlcHdr/>
              <w15:appearance w15:val="hidden"/>
            </w:sdtPr>
            <w:sdtEndPr/>
            <w:sdtContent>
              <w:p w14:paraId="4A58FE5D" w14:textId="77777777" w:rsidR="009268D9" w:rsidRDefault="00D20D5E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080"/>
            </w:tblGrid>
            <w:tr w:rsidR="009268D9" w14:paraId="0468AFCD" w14:textId="77777777" w:rsidTr="00953F94">
              <w:trPr>
                <w:jc w:val="center"/>
              </w:trPr>
              <w:tc>
                <w:tcPr>
                  <w:tcW w:w="0" w:type="auto"/>
                </w:tcPr>
                <w:p w14:paraId="53231851" w14:textId="58A0C363" w:rsidR="009268D9" w:rsidRDefault="001F0ADF">
                  <w:pPr>
                    <w:pStyle w:val="Name"/>
                  </w:pPr>
                  <w:fldSimple w:instr=" MERGEFIELD  fullname  \* MERGEFORMAT ">
                    <w:r>
                      <w:rPr>
                        <w:noProof/>
                      </w:rPr>
                      <w:t>«fullname»</w:t>
                    </w:r>
                  </w:fldSimple>
                  <w:bookmarkStart w:id="0" w:name="_GoBack"/>
                  <w:bookmarkEnd w:id="0"/>
                </w:p>
              </w:tc>
            </w:tr>
          </w:tbl>
          <w:sdt>
            <w:sdtPr>
              <w:alias w:val="Has successfully completed the:"/>
              <w:tag w:val="Has successfully completed the:"/>
              <w:id w:val="-104276949"/>
              <w:placeholder>
                <w:docPart w:val="886B5E058E904FA7B3CA15AB5291C3C0"/>
              </w:placeholder>
              <w:temporary/>
              <w:showingPlcHdr/>
              <w15:appearance w15:val="hidden"/>
            </w:sdtPr>
            <w:sdtEndPr/>
            <w:sdtContent>
              <w:p w14:paraId="3F2CECD1" w14:textId="77777777" w:rsidR="009268D9" w:rsidRDefault="00D20D5E">
                <w:pPr>
                  <w:pStyle w:val="Heading1"/>
                </w:pPr>
                <w:r>
                  <w:t>Has Successfully Completed The</w:t>
                </w:r>
              </w:p>
            </w:sdtContent>
          </w:sdt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2713"/>
              <w:gridCol w:w="2106"/>
            </w:tblGrid>
            <w:tr w:rsidR="009268D9" w14:paraId="2A78A0CA" w14:textId="77777777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14:paraId="3985E13F" w14:textId="77777777" w:rsidR="009268D9" w:rsidRDefault="00DD49CB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0F60F69" wp14:editId="6AB9F01B">
                            <wp:extent cx="1198563" cy="285750"/>
                            <wp:effectExtent l="0" t="0" r="1905" b="0"/>
                            <wp:docPr id="46" name="Freeform 46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C1CF0FA" id="Freeform 46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FAJR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sdt>
                  <w:sdtPr>
                    <w:alias w:val="Enter program and project name:"/>
                    <w:tag w:val="Enter program and project name:"/>
                    <w:id w:val="388007489"/>
                    <w:placeholder>
                      <w:docPart w:val="B7DAA2D211084A43A0E22AF0574E57F8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14:paraId="601F0720" w14:textId="77777777" w:rsidR="009268D9" w:rsidRDefault="00985411">
                      <w:r>
                        <w:t>P</w:t>
                      </w:r>
                      <w:r w:rsidR="00DD49CB">
                        <w:t>rogram/Project Name</w:t>
                      </w:r>
                    </w:p>
                  </w:sdtContent>
                </w:sdt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14:paraId="21613D47" w14:textId="77777777" w:rsidR="009268D9" w:rsidRDefault="00DD49CB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A3D2827" wp14:editId="173A5309">
                            <wp:extent cx="1198563" cy="285750"/>
                            <wp:effectExtent l="0" t="0" r="1905" b="0"/>
                            <wp:docPr id="47" name="Freeform 47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C6365C"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REzx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3D75955" w14:textId="55609280" w:rsidR="009268D9" w:rsidRDefault="001F0ADF">
            <w:r>
              <w:t xml:space="preserve">On </w:t>
            </w:r>
            <w:fldSimple w:instr=" MERGEFIELD  date  \* MERGEFORMAT ">
              <w:r>
                <w:rPr>
                  <w:noProof/>
                </w:rPr>
                <w:t>«date»</w:t>
              </w:r>
            </w:fldSimple>
          </w:p>
          <w:p w14:paraId="70BD309C" w14:textId="2A7489CD" w:rsidR="001F0ADF" w:rsidRPr="001F0ADF" w:rsidRDefault="001F0ADF" w:rsidP="001F0ADF"/>
        </w:tc>
      </w:tr>
      <w:tr w:rsidR="009268D9" w14:paraId="7C8AC0AC" w14:textId="77777777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9268D9" w14:paraId="1EEA4199" w14:textId="77777777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sdt>
                  <w:sdtPr>
                    <w:alias w:val="Enter month and day:"/>
                    <w:tag w:val="Enter month and day:"/>
                    <w:id w:val="-1121997250"/>
                    <w:placeholder>
                      <w:docPart w:val="0B06DA426F064B45BD1E2CFD04EECE1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AFC9D06" w14:textId="77777777" w:rsidR="009268D9" w:rsidRDefault="0026624E" w:rsidP="0026624E">
                      <w:pPr>
                        <w:pStyle w:val="Date"/>
                      </w:pPr>
                      <w:r>
                        <w:t>MONTH, DAY</w:t>
                      </w:r>
                    </w:p>
                  </w:sdtContent>
                </w:sdt>
                <w:sdt>
                  <w:sdtPr>
                    <w:alias w:val="Enter year:"/>
                    <w:tag w:val="Enter year:"/>
                    <w:id w:val="-1779626397"/>
                    <w:placeholder>
                      <w:docPart w:val="DF42C63B1AF74350987472349B6B0EE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820C80C" w14:textId="77777777" w:rsidR="0026624E" w:rsidRPr="0026624E" w:rsidRDefault="0026624E" w:rsidP="0026624E">
                      <w:pPr>
                        <w:pStyle w:val="Year"/>
                      </w:pPr>
                      <w:r w:rsidRPr="0026624E">
                        <w:t>YEAR</w:t>
                      </w:r>
                    </w:p>
                  </w:sdtContent>
                </w:sdt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9268D9" w14:paraId="0622B23A" w14:textId="77777777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14:paraId="0CA7382C" w14:textId="77777777" w:rsidR="009268D9" w:rsidRDefault="009268D9">
                        <w:pPr>
                          <w:pStyle w:val="SignatureLine"/>
                        </w:pPr>
                      </w:p>
                    </w:tc>
                  </w:tr>
                  <w:tr w:rsidR="009268D9" w14:paraId="58EE7EFB" w14:textId="77777777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14:paraId="7C1BFE0F" w14:textId="77777777" w:rsidR="009268D9" w:rsidRDefault="00773782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854859027"/>
                            <w:placeholder>
                              <w:docPart w:val="832DED733D164B91AE51C85D79280686"/>
                            </w:placeholder>
                            <w:temporary/>
                            <w:showingPlcHdr/>
                            <w15:appearance w15:val="hidden"/>
                          </w:sdtPr>
                          <w:sdtEndPr>
                            <w:rPr>
                              <w:rStyle w:val="Strong"/>
                            </w:rPr>
                          </w:sdtEndPr>
                          <w:sdtContent>
                            <w:r w:rsidR="00D20D5E"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 w:rsidR="00DD49CB">
                          <w:t xml:space="preserve">, </w:t>
                        </w:r>
                        <w:sdt>
                          <w:sdtPr>
                            <w:rPr>
                              <w:rStyle w:val="Emphasis"/>
                            </w:rPr>
                            <w:alias w:val="Enter Signatory name:"/>
                            <w:tag w:val="Enter Signatory name:"/>
                            <w:id w:val="-802238257"/>
                            <w:placeholder>
                              <w:docPart w:val="B7F2D904A27E42079BA96E2576217F94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>
                            <w:rPr>
                              <w:rStyle w:val="DefaultParagraphFont"/>
                              <w:i w:val="0"/>
                              <w:iCs w:val="0"/>
                            </w:rPr>
                          </w:sdtEndPr>
                          <w:sdtContent>
                            <w:r w:rsidR="00DD49CB">
                              <w:rPr>
                                <w:rStyle w:val="Emphasis"/>
                              </w:rPr>
                              <w:t>Signatory Name</w:t>
                            </w:r>
                          </w:sdtContent>
                        </w:sdt>
                        <w:r w:rsidR="00DD49CB">
                          <w:t xml:space="preserve">, </w:t>
                        </w:r>
                        <w:sdt>
                          <w:sdtPr>
                            <w:alias w:val="Enter Signatory title:"/>
                            <w:tag w:val="Enter Signatory title:"/>
                            <w:id w:val="-127005992"/>
                            <w:placeholder>
                              <w:docPart w:val="8047B693C6A2409EB3B3136C2EABF70E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/>
                          <w:sdtContent>
                            <w:r w:rsidR="00DD49CB">
                              <w:t>Signatory Title</w:t>
                            </w:r>
                          </w:sdtContent>
                        </w:sdt>
                      </w:p>
                    </w:tc>
                  </w:tr>
                </w:tbl>
                <w:p w14:paraId="508A5500" w14:textId="77777777" w:rsidR="009268D9" w:rsidRDefault="009268D9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14:paraId="65EBB777" w14:textId="77777777" w:rsidR="009268D9" w:rsidRDefault="0055665A">
                  <w:r w:rsidRPr="0055665A">
                    <w:rPr>
                      <w:noProof/>
                      <w:lang w:eastAsia="en-US"/>
                    </w:rPr>
                    <w:drawing>
                      <wp:inline distT="0" distB="0" distL="0" distR="0" wp14:anchorId="33904548" wp14:editId="40BE99CC">
                        <wp:extent cx="857250" cy="428625"/>
                        <wp:effectExtent l="0" t="0" r="0" b="9525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BE35D9B" w14:textId="77777777" w:rsidR="009268D9" w:rsidRDefault="009268D9"/>
        </w:tc>
      </w:tr>
    </w:tbl>
    <w:p w14:paraId="720E7D9E" w14:textId="77777777" w:rsidR="00AA78DE" w:rsidRDefault="00AA78DE" w:rsidP="0055665A">
      <w:pPr>
        <w:pStyle w:val="NoSpacing"/>
      </w:pPr>
    </w:p>
    <w:sectPr w:rsidR="00AA78DE">
      <w:headerReference w:type="default" r:id="rId8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3ED5B" w14:textId="77777777" w:rsidR="00773782" w:rsidRDefault="00773782" w:rsidP="00C4485E">
      <w:r>
        <w:separator/>
      </w:r>
    </w:p>
  </w:endnote>
  <w:endnote w:type="continuationSeparator" w:id="0">
    <w:p w14:paraId="50A9101A" w14:textId="77777777" w:rsidR="00773782" w:rsidRDefault="00773782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C065E" w14:textId="77777777" w:rsidR="00773782" w:rsidRDefault="00773782" w:rsidP="00C4485E">
      <w:r>
        <w:separator/>
      </w:r>
    </w:p>
  </w:footnote>
  <w:footnote w:type="continuationSeparator" w:id="0">
    <w:p w14:paraId="4764B68F" w14:textId="77777777" w:rsidR="00773782" w:rsidRDefault="00773782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7AD12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7DA476" wp14:editId="621AF6C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 title="Two-tone filigree frame and gold stam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A9EDD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0F7DA476" id="Group 45" o:spid="_x0000_s1026" alt="Title: Two-tone filigree frame and gold stamp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">
              <v:group id="Group 54" o:spid="_x0000_s1027" alt="Two-tone filigree frame" style="position:absolute;width:96113;height:74549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o:lock v:ext="edit" aspectratio="t"/>
                <v:group id="Group 2" o:spid="_x0000_s1028" style="position:absolute;left:1618;width:96187;height:74612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reeform 4" o:spid="_x0000_s1029" style="position:absolute;left:92837;top:61023;width:4778;height:7795;visibility:visible;mso-wrap-style:square;v-text-anchor:top" coordsize="30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0" style="position:absolute;left:91027;top:67405;width:6778;height:6636;visibility:visible;mso-wrap-style:square;v-text-anchor:top" coordsize="427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1" style="position:absolute;left:91471;top:66532;width:6176;height:5556;visibility:visible;mso-wrap-style:square;v-text-anchor:top" coordsize="389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2" style="position:absolute;left:87169;top:68056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3" style="position:absolute;left:89423;top:71882;width:5795;height:2428;visibility:visible;mso-wrap-style:square;v-text-anchor:top" coordsize="36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4" style="position:absolute;left:7588;top:73660;width:8407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" fillcolor="#332411 [3215]" stroked="f" strokeweight="0"/>
                  <v:shape id="Freeform 10" o:spid="_x0000_s1035" style="position:absolute;left:1618;top:6175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1778;top:67405;width:6794;height:6636;visibility:visible;mso-wrap-style:square;v-text-anchor:top" coordsize="42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7" style="position:absolute;left:1952;top:66532;width:6144;height:5556;visibility:visible;mso-wrap-style:square;v-text-anchor:top" coordsize="387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8" style="position:absolute;left:3762;top:68056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9" style="position:absolute;left:4365;top:71882;width:5779;height:2428;visibility:visible;mso-wrap-style:square;v-text-anchor:top" coordsize="36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1984;top:5603;width:4747;height:7811;visibility:visible;mso-wrap-style:square;v-text-anchor:top" coordsize="299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1" style="position:absolute;left:1778;top:349;width:6794;height:6651;visibility:visible;mso-wrap-style:square;v-text-anchor:top" coordsize="42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1952;top:2317;width:6144;height:5572;visibility:visible;mso-wrap-style:square;v-text-anchor:top" coordsize="387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3" style="position:absolute;left:3762;top:1778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4" style="position:absolute;left:4365;top:79;width:5779;height:2445;visibility:visible;mso-wrap-style:square;v-text-anchor:top" coordsize="36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5" style="position:absolute;left:1698;top:7350;width:381;height:59690;visibility:visible;mso-wrap-style:square;v-text-anchor:top" coordsize="24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6" style="position:absolute;left:7858;top:349;width:8404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" fillcolor="#332411 [3215]" stroked="f" strokeweight="0"/>
                  <v:shape id="Freeform 22" o:spid="_x0000_s1047" style="position:absolute;left:92837;top:560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8" style="position:absolute;left:91027;top:349;width:6778;height:6651;visibility:visible;mso-wrap-style:square;v-text-anchor:top" coordsize="42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9" style="position:absolute;left:91471;top:2317;width:6176;height:5572;visibility:visible;mso-wrap-style:square;v-text-anchor:top" coordsize="38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0" style="position:absolute;left:87169;top:1778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1" style="position:absolute;left:89423;top:79;width:5795;height:2445;visibility:visible;mso-wrap-style:square;v-text-anchor:top" coordsize="365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97329;top:7413;width:381;height:59722;visibility:visible;mso-wrap-style:square;v-text-anchor:top" coordsize="24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3" style="position:absolute;left:48990;width:11985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37893;width:11986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66786;top:1000;width:6413;height:3175;visibility:visible;mso-wrap-style:square;v-text-anchor:top" coordsize="4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6" style="position:absolute;left:72691;top:3524;width:1080;height:1302;visibility:visible;mso-wrap-style:square;v-text-anchor:top" coordsize="68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25701;top:1000;width:6398;height:3175;visibility:visible;mso-wrap-style:square;v-text-anchor:top" coordsize="40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8" style="position:absolute;left:25130;top:3524;width:1063;height:1302;visibility:visible;mso-wrap-style:square;v-text-anchor:top" coordsize="6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9" style="position:absolute;left:72691;top:508;width:15113;height:4540;visibility:visible;mso-wrap-style:square;v-text-anchor:top" coordsize="95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0" style="position:absolute;left:10858;top:174;width:15161;height:4032;visibility:visible;mso-wrap-style:square;v-text-anchor:top" coordsize="95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1" style="position:absolute;left:38338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2" style="position:absolute;left:49434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3" style="position:absolute;left:26082;top:70453;width:6445;height:3175;visibility:visible;mso-wrap-style:square;v-text-anchor:top" coordsize="40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4" style="position:absolute;left:25511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67183;top:70453;width:6429;height:3175;visibility:visible;mso-wrap-style:square;v-text-anchor:top" coordsize="40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6" style="position:absolute;left:73104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7" style="position:absolute;left:11477;top:69596;width:15145;height:4540;visibility:visible;mso-wrap-style:square;v-text-anchor:top" coordsize="95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8" style="position:absolute;left:73294;top:70405;width:15129;height:4064;visibility:visible;mso-wrap-style:square;v-text-anchor:top" coordsize="953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9" style="position:absolute;left:2069;top:417;width:95663;height:73596;visibility:visible;mso-wrap-style:square;v-text-anchor:top" coordsize="6026,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0" alt="Award seal art" style="position:absolute;left:6953;top:47910;width:19111;height:19111" coordsize="22637,2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o:lock v:ext="edit" aspectratio="t"/>
                <v:shape id="Freeform 58" o:spid="_x0000_s1071" alt="Award seal art" style="position:absolute;width:22637;height:22685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2" style="position:absolute;left:1920;top:1698;width:18923;height:19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" filled="f" strokecolor="#332411 [3215]" strokeweight=".30869mm">
                  <v:stroke joinstyle="miter"/>
                </v:oval>
                <v:oval id="Oval 60" o:spid="_x0000_s1073" style="position:absolute;left:2254;top:2032;width:18240;height:1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" filled="f" strokecolor="#332411 [3215]" strokeweight="0">
                  <v:stroke joinstyle="miter"/>
                  <v:textbox inset="0,0,0,0">
                    <w:txbxContent>
                      <w:p w14:paraId="3F7A9EDD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F2"/>
    <w:rsid w:val="00033496"/>
    <w:rsid w:val="000C6F61"/>
    <w:rsid w:val="001F0ADF"/>
    <w:rsid w:val="0026624E"/>
    <w:rsid w:val="002701F2"/>
    <w:rsid w:val="00406005"/>
    <w:rsid w:val="00475043"/>
    <w:rsid w:val="004C4351"/>
    <w:rsid w:val="00512823"/>
    <w:rsid w:val="0055665A"/>
    <w:rsid w:val="005F5B89"/>
    <w:rsid w:val="00653FA3"/>
    <w:rsid w:val="00773782"/>
    <w:rsid w:val="007B78B4"/>
    <w:rsid w:val="007C536E"/>
    <w:rsid w:val="00816B34"/>
    <w:rsid w:val="008D21A9"/>
    <w:rsid w:val="008F1010"/>
    <w:rsid w:val="009268D9"/>
    <w:rsid w:val="00944A5F"/>
    <w:rsid w:val="00953F94"/>
    <w:rsid w:val="00962E73"/>
    <w:rsid w:val="00985411"/>
    <w:rsid w:val="00A442A8"/>
    <w:rsid w:val="00AA78DE"/>
    <w:rsid w:val="00B218D0"/>
    <w:rsid w:val="00B53952"/>
    <w:rsid w:val="00B66603"/>
    <w:rsid w:val="00C4485E"/>
    <w:rsid w:val="00C70768"/>
    <w:rsid w:val="00D20D5E"/>
    <w:rsid w:val="00DB25B2"/>
    <w:rsid w:val="00DD49CB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7035E9"/>
  <w15:chartTrackingRefBased/>
  <w15:docId w15:val="{7AA9F70C-98CC-4458-A88D-52E8DDCB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962E7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ik%20PC\AppData\Roaming\Microsoft\Templates\Certificate%20of%20Achiev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6101D4978D41D7A2017B25F4B08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10331-FE03-4C29-96BC-49D4C9F37EC7}"/>
      </w:docPartPr>
      <w:docPartBody>
        <w:p w:rsidR="00000000" w:rsidRDefault="00BE302C">
          <w:pPr>
            <w:pStyle w:val="AD6101D4978D41D7A2017B25F4B08E51"/>
          </w:pPr>
          <w:r>
            <w:t>Certificate</w:t>
          </w:r>
        </w:p>
      </w:docPartBody>
    </w:docPart>
    <w:docPart>
      <w:docPartPr>
        <w:name w:val="97AC86DF56144CB4824B1356AE3C0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979FF-9380-416D-9FF9-9834830D0867}"/>
      </w:docPartPr>
      <w:docPartBody>
        <w:p w:rsidR="00000000" w:rsidRDefault="00BE302C">
          <w:pPr>
            <w:pStyle w:val="97AC86DF56144CB4824B1356AE3C0D0F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9FB3E6131CC14BDAAD70F57858518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DE0B3-C7EC-47A5-B94D-9C762939096A}"/>
      </w:docPartPr>
      <w:docPartBody>
        <w:p w:rsidR="00000000" w:rsidRDefault="00BE302C">
          <w:pPr>
            <w:pStyle w:val="9FB3E6131CC14BDAAD70F57858518BE8"/>
          </w:pPr>
          <w:r>
            <w:t>This Acknowledges That</w:t>
          </w:r>
        </w:p>
      </w:docPartBody>
    </w:docPart>
    <w:docPart>
      <w:docPartPr>
        <w:name w:val="886B5E058E904FA7B3CA15AB5291C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1063E-40A7-4CA0-AE0B-010FB73137C0}"/>
      </w:docPartPr>
      <w:docPartBody>
        <w:p w:rsidR="00000000" w:rsidRDefault="00BE302C">
          <w:pPr>
            <w:pStyle w:val="886B5E058E904FA7B3CA15AB5291C3C0"/>
          </w:pPr>
          <w:r>
            <w:t>Has Successfully Completed The</w:t>
          </w:r>
        </w:p>
      </w:docPartBody>
    </w:docPart>
    <w:docPart>
      <w:docPartPr>
        <w:name w:val="B7DAA2D211084A43A0E22AF0574E5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30A84-C23F-4E95-987D-5D5D05E569AF}"/>
      </w:docPartPr>
      <w:docPartBody>
        <w:p w:rsidR="00000000" w:rsidRDefault="00BE302C">
          <w:pPr>
            <w:pStyle w:val="B7DAA2D211084A43A0E22AF0574E57F8"/>
          </w:pPr>
          <w:r>
            <w:t>Program/Project Name</w:t>
          </w:r>
        </w:p>
      </w:docPartBody>
    </w:docPart>
    <w:docPart>
      <w:docPartPr>
        <w:name w:val="0B06DA426F064B45BD1E2CFD04EEC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7743B-7760-4F47-9D7A-0997B036529E}"/>
      </w:docPartPr>
      <w:docPartBody>
        <w:p w:rsidR="00000000" w:rsidRDefault="00BE302C">
          <w:pPr>
            <w:pStyle w:val="0B06DA426F064B45BD1E2CFD04EECE18"/>
          </w:pPr>
          <w:r>
            <w:t>MONTH, DAY</w:t>
          </w:r>
        </w:p>
      </w:docPartBody>
    </w:docPart>
    <w:docPart>
      <w:docPartPr>
        <w:name w:val="DF42C63B1AF74350987472349B6B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2E0FA-AA23-43D3-B21B-87700CA8407F}"/>
      </w:docPartPr>
      <w:docPartBody>
        <w:p w:rsidR="00000000" w:rsidRDefault="00BE302C">
          <w:pPr>
            <w:pStyle w:val="DF42C63B1AF74350987472349B6B0EE8"/>
          </w:pPr>
          <w:r w:rsidRPr="0026624E">
            <w:t>YEAR</w:t>
          </w:r>
        </w:p>
      </w:docPartBody>
    </w:docPart>
    <w:docPart>
      <w:docPartPr>
        <w:name w:val="832DED733D164B91AE51C85D79280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380B-41ED-4F6E-ABF9-6C02FB542CF4}"/>
      </w:docPartPr>
      <w:docPartBody>
        <w:p w:rsidR="00000000" w:rsidRDefault="00BE302C">
          <w:pPr>
            <w:pStyle w:val="832DED733D164B91AE51C85D79280686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B7F2D904A27E42079BA96E2576217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D2BC9-A295-4D0C-9B5F-13D54AD1C5D7}"/>
      </w:docPartPr>
      <w:docPartBody>
        <w:p w:rsidR="00000000" w:rsidRDefault="00BE302C">
          <w:pPr>
            <w:pStyle w:val="B7F2D904A27E42079BA96E2576217F94"/>
          </w:pPr>
          <w:r>
            <w:rPr>
              <w:rStyle w:val="Emphasis"/>
            </w:rPr>
            <w:t>Signatory Name</w:t>
          </w:r>
        </w:p>
      </w:docPartBody>
    </w:docPart>
    <w:docPart>
      <w:docPartPr>
        <w:name w:val="8047B693C6A2409EB3B3136C2EABF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95BA8-30FE-4E6A-8DED-B604BDA505EE}"/>
      </w:docPartPr>
      <w:docPartBody>
        <w:p w:rsidR="00000000" w:rsidRDefault="00BE302C">
          <w:pPr>
            <w:pStyle w:val="8047B693C6A2409EB3B3136C2EABF70E"/>
          </w:pPr>
          <w:r>
            <w:t>Signatory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2C"/>
    <w:rsid w:val="00B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6101D4978D41D7A2017B25F4B08E51">
    <w:name w:val="AD6101D4978D41D7A2017B25F4B08E51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7AC86DF56144CB4824B1356AE3C0D0F">
    <w:name w:val="97AC86DF56144CB4824B1356AE3C0D0F"/>
  </w:style>
  <w:style w:type="paragraph" w:customStyle="1" w:styleId="B714AA6C2D004B548DAAA145E54F8DBB">
    <w:name w:val="B714AA6C2D004B548DAAA145E54F8DBB"/>
  </w:style>
  <w:style w:type="paragraph" w:customStyle="1" w:styleId="9FB3E6131CC14BDAAD70F57858518BE8">
    <w:name w:val="9FB3E6131CC14BDAAD70F57858518BE8"/>
  </w:style>
  <w:style w:type="paragraph" w:customStyle="1" w:styleId="15B9B05F1D88471DB02F5905AD577806">
    <w:name w:val="15B9B05F1D88471DB02F5905AD577806"/>
  </w:style>
  <w:style w:type="paragraph" w:customStyle="1" w:styleId="886B5E058E904FA7B3CA15AB5291C3C0">
    <w:name w:val="886B5E058E904FA7B3CA15AB5291C3C0"/>
  </w:style>
  <w:style w:type="paragraph" w:customStyle="1" w:styleId="B7DAA2D211084A43A0E22AF0574E57F8">
    <w:name w:val="B7DAA2D211084A43A0E22AF0574E57F8"/>
  </w:style>
  <w:style w:type="paragraph" w:customStyle="1" w:styleId="0B06DA426F064B45BD1E2CFD04EECE18">
    <w:name w:val="0B06DA426F064B45BD1E2CFD04EECE18"/>
  </w:style>
  <w:style w:type="paragraph" w:customStyle="1" w:styleId="DF42C63B1AF74350987472349B6B0EE8">
    <w:name w:val="DF42C63B1AF74350987472349B6B0EE8"/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832DED733D164B91AE51C85D79280686">
    <w:name w:val="832DED733D164B91AE51C85D79280686"/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customStyle="1" w:styleId="B7F2D904A27E42079BA96E2576217F94">
    <w:name w:val="B7F2D904A27E42079BA96E2576217F94"/>
  </w:style>
  <w:style w:type="paragraph" w:customStyle="1" w:styleId="8047B693C6A2409EB3B3136C2EABF70E">
    <w:name w:val="8047B693C6A2409EB3B3136C2EABF7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115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PC</dc:creator>
  <cp:keywords/>
  <dc:description/>
  <cp:lastModifiedBy>Kartik Kamath</cp:lastModifiedBy>
  <cp:revision>3</cp:revision>
  <cp:lastPrinted>2013-03-04T23:11:00Z</cp:lastPrinted>
  <dcterms:created xsi:type="dcterms:W3CDTF">2018-11-25T10:18:00Z</dcterms:created>
  <dcterms:modified xsi:type="dcterms:W3CDTF">2018-11-25T14:19:00Z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